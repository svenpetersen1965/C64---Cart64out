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88B0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3D3A36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9315E1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5F496B6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27D860EDD634C0999B1F91D2559949B"/>
        </w:placeholder>
      </w:sdtPr>
      <w:sdtEndPr>
        <w:rPr>
          <w:sz w:val="48"/>
          <w:szCs w:val="48"/>
        </w:rPr>
      </w:sdtEndPr>
      <w:sdtContent>
        <w:p w14:paraId="7346C0F2" w14:textId="77777777" w:rsidR="00D20149" w:rsidRPr="00950B62" w:rsidRDefault="002645B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Cart64out</w:t>
          </w:r>
        </w:p>
      </w:sdtContent>
    </w:sdt>
    <w:p w14:paraId="7C64F547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645B5">
        <w:rPr>
          <w:sz w:val="36"/>
          <w:szCs w:val="36"/>
          <w:lang w:val="en-US"/>
        </w:rPr>
        <w:t>122</w:t>
      </w:r>
    </w:p>
    <w:p w14:paraId="48229E40" w14:textId="1E2EE245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53F9C">
        <w:rPr>
          <w:sz w:val="36"/>
          <w:szCs w:val="36"/>
          <w:lang w:val="en-US"/>
        </w:rPr>
        <w:t>1</w:t>
      </w:r>
    </w:p>
    <w:p w14:paraId="731DE805" w14:textId="268776F9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645B5">
        <w:rPr>
          <w:sz w:val="36"/>
          <w:szCs w:val="36"/>
          <w:lang w:val="en-US"/>
        </w:rPr>
        <w:t>27.0</w:t>
      </w:r>
      <w:r w:rsidR="00653F9C">
        <w:rPr>
          <w:sz w:val="36"/>
          <w:szCs w:val="36"/>
          <w:lang w:val="en-US"/>
        </w:rPr>
        <w:t>2</w:t>
      </w:r>
      <w:r w:rsidR="002645B5">
        <w:rPr>
          <w:sz w:val="36"/>
          <w:szCs w:val="36"/>
          <w:lang w:val="en-US"/>
        </w:rPr>
        <w:t>.20</w:t>
      </w:r>
      <w:r w:rsidR="00653F9C">
        <w:rPr>
          <w:sz w:val="36"/>
          <w:szCs w:val="36"/>
          <w:lang w:val="en-US"/>
        </w:rPr>
        <w:t>22</w:t>
      </w:r>
    </w:p>
    <w:p w14:paraId="5D5B01C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760E43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B2034E0" w14:textId="35EBFE2F" w:rsidR="009A38BA" w:rsidRPr="00950B62" w:rsidRDefault="009A38BA" w:rsidP="00C96EB1">
      <w:pPr>
        <w:tabs>
          <w:tab w:val="left" w:pos="2391"/>
        </w:tabs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5"/>
    <w:rsid w:val="002645B5"/>
    <w:rsid w:val="00394953"/>
    <w:rsid w:val="00653F9C"/>
    <w:rsid w:val="0070552A"/>
    <w:rsid w:val="007D5C22"/>
    <w:rsid w:val="00923FE4"/>
    <w:rsid w:val="00950B62"/>
    <w:rsid w:val="009A38BA"/>
    <w:rsid w:val="00B510DA"/>
    <w:rsid w:val="00C96EB1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93E9"/>
  <w15:chartTrackingRefBased/>
  <w15:docId w15:val="{132E2E0F-C9C9-45F2-9CA9-B59B830B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D860EDD634C0999B1F91D255994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531C06-5AEB-430F-B695-81CF17B7CDA9}"/>
      </w:docPartPr>
      <w:docPartBody>
        <w:p w:rsidR="002B0A1F" w:rsidRDefault="002B0A1F">
          <w:pPr>
            <w:pStyle w:val="227D860EDD634C0999B1F91D2559949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1F"/>
    <w:rsid w:val="002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27D860EDD634C0999B1F91D2559949B">
    <w:name w:val="227D860EDD634C0999B1F91D25599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8A71-A219-43F7-AEE6-DF62EEAF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3</cp:revision>
  <dcterms:created xsi:type="dcterms:W3CDTF">2019-05-05T17:25:00Z</dcterms:created>
  <dcterms:modified xsi:type="dcterms:W3CDTF">2022-02-28T10:39:00Z</dcterms:modified>
</cp:coreProperties>
</file>